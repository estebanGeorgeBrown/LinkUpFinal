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6A5" w:rsidRPr="00AB4981" w:rsidRDefault="0015380A" w:rsidP="00AB4981">
      <w:pPr>
        <w:pStyle w:val="Title"/>
      </w:pPr>
      <w:r>
        <w:t>LinkUP</w:t>
      </w:r>
    </w:p>
    <w:p w:rsidR="00EF36A5" w:rsidRPr="00303AE1" w:rsidRDefault="00EF36A5" w:rsidP="00AB4981">
      <w:pPr>
        <w:pStyle w:val="Title"/>
        <w:rPr>
          <w:b w:val="0"/>
        </w:rPr>
      </w:pPr>
      <w:r w:rsidRPr="00303AE1">
        <w:rPr>
          <w:b w:val="0"/>
        </w:rPr>
        <w:t>Minutes</w:t>
      </w:r>
    </w:p>
    <w:p w:rsidR="00EF36A5" w:rsidRPr="00AB4981" w:rsidRDefault="00EF36A5" w:rsidP="00AB4981">
      <w:pPr>
        <w:pStyle w:val="Details"/>
      </w:pPr>
      <w:r w:rsidRPr="00AB4981">
        <w:rPr>
          <w:b/>
        </w:rPr>
        <w:t>Date</w:t>
      </w:r>
      <w:r w:rsidRPr="00AB4981">
        <w:t xml:space="preserve">: </w:t>
      </w:r>
      <w:r w:rsidR="0015380A">
        <w:t>April 12, 2020</w:t>
      </w:r>
    </w:p>
    <w:p w:rsidR="00EF36A5" w:rsidRPr="00AB4981" w:rsidRDefault="00EF36A5" w:rsidP="00AB4981">
      <w:pPr>
        <w:pStyle w:val="Details"/>
      </w:pPr>
      <w:r w:rsidRPr="00AB4981">
        <w:rPr>
          <w:b/>
        </w:rPr>
        <w:t>Time</w:t>
      </w:r>
      <w:r w:rsidRPr="00AB4981">
        <w:t xml:space="preserve">: </w:t>
      </w:r>
      <w:r w:rsidR="0015380A">
        <w:t>6:00-7:00 pm</w:t>
      </w:r>
    </w:p>
    <w:p w:rsidR="00EF36A5" w:rsidRPr="00AB4981" w:rsidRDefault="00EF36A5" w:rsidP="00AB4981">
      <w:pPr>
        <w:pStyle w:val="Details"/>
      </w:pPr>
      <w:r w:rsidRPr="00AB4981">
        <w:rPr>
          <w:b/>
        </w:rPr>
        <w:t>Facilitator</w:t>
      </w:r>
      <w:r w:rsidRPr="00AB4981">
        <w:t xml:space="preserve">: </w:t>
      </w:r>
      <w:r w:rsidR="0015380A">
        <w:t>Team</w:t>
      </w:r>
    </w:p>
    <w:p w:rsidR="00CA6B4F" w:rsidRPr="00CA6B4F" w:rsidRDefault="00BC03C9" w:rsidP="00AB4981">
      <w:pPr>
        <w:pStyle w:val="Heading1"/>
      </w:pPr>
      <w:sdt>
        <w:sdtPr>
          <w:alias w:val="In attendance:"/>
          <w:tag w:val="In attendance:"/>
          <w:id w:val="-34966697"/>
          <w:placeholder>
            <w:docPart w:val="6E0133593773C94B816D2ED28987C0C8"/>
          </w:placeholder>
          <w:temporary/>
          <w:showingPlcHdr/>
          <w15:appearance w15:val="hidden"/>
        </w:sdtPr>
        <w:sdtEndPr/>
        <w:sdtContent>
          <w:r w:rsidR="00CA6B4F" w:rsidRPr="00AB4981">
            <w:t>In Attendance</w:t>
          </w:r>
        </w:sdtContent>
      </w:sdt>
    </w:p>
    <w:p w:rsidR="00CA6B4F" w:rsidRPr="00CA6B4F" w:rsidRDefault="0015380A" w:rsidP="00CA6B4F">
      <w:pPr>
        <w:rPr>
          <w:color w:val="000000" w:themeColor="text1"/>
        </w:rPr>
      </w:pPr>
      <w:r>
        <w:rPr>
          <w:color w:val="000000" w:themeColor="text1"/>
        </w:rPr>
        <w:t xml:space="preserve">Alejandro, </w:t>
      </w:r>
      <w:proofErr w:type="spellStart"/>
      <w:r>
        <w:rPr>
          <w:color w:val="000000" w:themeColor="text1"/>
        </w:rPr>
        <w:t>Kostiantyn</w:t>
      </w:r>
      <w:proofErr w:type="spellEnd"/>
      <w:r>
        <w:rPr>
          <w:color w:val="000000" w:themeColor="text1"/>
        </w:rPr>
        <w:t xml:space="preserve">, </w:t>
      </w:r>
      <w:proofErr w:type="spellStart"/>
      <w:r>
        <w:rPr>
          <w:color w:val="000000" w:themeColor="text1"/>
        </w:rPr>
        <w:t>Serhii</w:t>
      </w:r>
      <w:proofErr w:type="spellEnd"/>
      <w:r>
        <w:rPr>
          <w:color w:val="000000" w:themeColor="text1"/>
        </w:rPr>
        <w:t>, Esteban</w:t>
      </w:r>
    </w:p>
    <w:sdt>
      <w:sdtPr>
        <w:alias w:val="Approval of minutes:"/>
        <w:tag w:val="Approval of minutes:"/>
        <w:id w:val="96078072"/>
        <w:placeholder>
          <w:docPart w:val="174CA984CDAF3F4B9D3816027D115696"/>
        </w:placeholder>
        <w:temporary/>
        <w:showingPlcHdr/>
        <w15:appearance w15:val="hidden"/>
      </w:sdtPr>
      <w:sdtEndPr/>
      <w:sdtContent>
        <w:p w:rsidR="00CA6B4F" w:rsidRPr="00CA6B4F" w:rsidRDefault="00CA6B4F" w:rsidP="00AB4981">
          <w:pPr>
            <w:pStyle w:val="Heading1"/>
          </w:pPr>
          <w:r w:rsidRPr="00CA6B4F">
            <w:t>Approval of Minutes</w:t>
          </w:r>
        </w:p>
      </w:sdtContent>
    </w:sdt>
    <w:p w:rsidR="00CA6B4F" w:rsidRPr="00CA6B4F" w:rsidRDefault="0015380A" w:rsidP="00CA6B4F">
      <w:pPr>
        <w:rPr>
          <w:color w:val="000000" w:themeColor="text1"/>
        </w:rPr>
      </w:pPr>
      <w:r>
        <w:rPr>
          <w:color w:val="000000" w:themeColor="text1"/>
        </w:rPr>
        <w:t>The minutes from March meeting have been read and approved.</w:t>
      </w:r>
    </w:p>
    <w:p w:rsidR="00CA6B4F" w:rsidRDefault="00CA6B4F" w:rsidP="00CA6B4F">
      <w:pPr>
        <w:rPr>
          <w:color w:val="000000" w:themeColor="text1"/>
        </w:rPr>
      </w:pPr>
    </w:p>
    <w:p w:rsidR="0015380A" w:rsidRDefault="0015380A" w:rsidP="00CA6B4F">
      <w:pPr>
        <w:rPr>
          <w:b/>
          <w:color w:val="000000" w:themeColor="text1"/>
        </w:rPr>
      </w:pPr>
      <w:r w:rsidRPr="0015380A">
        <w:rPr>
          <w:b/>
          <w:color w:val="000000" w:themeColor="text1"/>
          <w:sz w:val="30"/>
          <w:szCs w:val="30"/>
        </w:rPr>
        <w:t>Technologies</w:t>
      </w:r>
    </w:p>
    <w:p w:rsidR="0015380A" w:rsidRPr="0015380A" w:rsidRDefault="0015380A" w:rsidP="00CA6B4F">
      <w:pPr>
        <w:rPr>
          <w:color w:val="000000" w:themeColor="text1"/>
        </w:rPr>
      </w:pPr>
      <w:r>
        <w:rPr>
          <w:color w:val="000000" w:themeColor="text1"/>
        </w:rPr>
        <w:t>During the meeting certain new tools were discussed, like Firebase database manager, Busboy dependencies for uploading pictures. Learning materials and link were shared to facilitate learning these new technologies among all members to progress the work on the project</w:t>
      </w:r>
    </w:p>
    <w:p w:rsidR="0015380A" w:rsidRPr="0015380A" w:rsidRDefault="0015380A" w:rsidP="00CA6B4F">
      <w:pPr>
        <w:rPr>
          <w:b/>
          <w:color w:val="000000" w:themeColor="text1"/>
        </w:rPr>
      </w:pPr>
    </w:p>
    <w:p w:rsidR="00CA6B4F" w:rsidRPr="00CA6B4F" w:rsidRDefault="0015380A" w:rsidP="00AB4981">
      <w:pPr>
        <w:pStyle w:val="Heading1"/>
      </w:pPr>
      <w:r>
        <w:t>Project update</w:t>
      </w:r>
    </w:p>
    <w:p w:rsidR="00CA6B4F" w:rsidRPr="00CA6B4F" w:rsidRDefault="0015380A" w:rsidP="00AB4981">
      <w:r>
        <w:t>The project is close to being finished, but due to certain issues might be delayed. One of the group members had a hardware issue that took longer than expected to be fixed due to shipping delays and lockdown, but this should not pose too much of a threat. Maximum expected delay is less than a week, with no other delays expected due to learning curve or testing.</w:t>
      </w:r>
    </w:p>
    <w:p w:rsidR="00CA6B4F" w:rsidRPr="00CA6B4F" w:rsidRDefault="00BC03C9" w:rsidP="00AB4981">
      <w:pPr>
        <w:pStyle w:val="Heading1"/>
      </w:pPr>
      <w:sdt>
        <w:sdtPr>
          <w:alias w:val="Budget:"/>
          <w:tag w:val="Budget:"/>
          <w:id w:val="-592711502"/>
          <w:placeholder>
            <w:docPart w:val="01DDA5FB91479A459FDB78F960552BBD"/>
          </w:placeholder>
          <w:temporary/>
          <w:showingPlcHdr/>
          <w15:appearance w15:val="hidden"/>
        </w:sdtPr>
        <w:sdtEndPr/>
        <w:sdtContent>
          <w:r w:rsidR="00CA6B4F" w:rsidRPr="00CA6B4F">
            <w:t>Budget</w:t>
          </w:r>
        </w:sdtContent>
      </w:sdt>
    </w:p>
    <w:p w:rsidR="00CA6B4F" w:rsidRPr="00CA6B4F" w:rsidRDefault="00BC03C9" w:rsidP="00AB4981">
      <w:sdt>
        <w:sdtPr>
          <w:alias w:val="Enter paragraph text:"/>
          <w:tag w:val="Enter paragraph text:"/>
          <w:id w:val="-534663259"/>
          <w:placeholder>
            <w:docPart w:val="7CF752B85292674F869B87D7F34232ED"/>
          </w:placeholder>
          <w:temporary/>
          <w:showingPlcHdr/>
          <w15:appearance w15:val="hidden"/>
        </w:sdtPr>
        <w:sdtEndPr/>
        <w:sdtContent>
          <w:r w:rsidR="00CA6B4F" w:rsidRPr="00CA6B4F">
            <w:t xml:space="preserve">The budget for the current school year was distributed by </w:t>
          </w:r>
          <w:r w:rsidR="00AD20E5" w:rsidRPr="00AD20E5">
            <w:t>August Bergqvist</w:t>
          </w:r>
          <w:r w:rsidR="00CA6B4F" w:rsidRPr="00CA6B4F">
            <w:t>, PTA Treasurer, and reviewed by the board and PTA members at the last meeting.</w:t>
          </w:r>
        </w:sdtContent>
      </w:sdt>
      <w:r w:rsidR="00CA6B4F" w:rsidRPr="00CA6B4F">
        <w:t xml:space="preserve"> </w:t>
      </w:r>
    </w:p>
    <w:p w:rsidR="00CA6B4F" w:rsidRPr="00CA6B4F" w:rsidRDefault="0015380A" w:rsidP="0015380A">
      <w:pPr>
        <w:pStyle w:val="Heading1"/>
      </w:pPr>
      <w:r>
        <w:t>Announcements</w:t>
      </w:r>
    </w:p>
    <w:p w:rsidR="0015380A" w:rsidRPr="00CA6B4F" w:rsidRDefault="0015380A" w:rsidP="00CA6B4F">
      <w:pPr>
        <w:rPr>
          <w:color w:val="000000" w:themeColor="text1"/>
        </w:rPr>
      </w:pPr>
      <w:r>
        <w:rPr>
          <w:color w:val="000000" w:themeColor="text1"/>
        </w:rPr>
        <w:t>Project closure was discussed, reminder to complete individual submissions was made.</w:t>
      </w:r>
      <w:bookmarkStart w:id="0" w:name="_GoBack"/>
      <w:bookmarkEnd w:id="0"/>
    </w:p>
    <w:sectPr w:rsidR="0015380A" w:rsidRPr="00CA6B4F" w:rsidSect="00AB4981">
      <w:headerReference w:type="default" r:id="rId11"/>
      <w:footerReference w:type="default" r:id="rId12"/>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3C9" w:rsidRDefault="00BC03C9">
      <w:pPr>
        <w:spacing w:after="0" w:line="240" w:lineRule="auto"/>
      </w:pPr>
      <w:r>
        <w:separator/>
      </w:r>
    </w:p>
  </w:endnote>
  <w:endnote w:type="continuationSeparator" w:id="0">
    <w:p w:rsidR="00BC03C9" w:rsidRDefault="00BC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6D" w:rsidRDefault="00DA4A43">
    <w:pPr>
      <w:pStyle w:val="Footer"/>
    </w:pPr>
    <w:r>
      <w:fldChar w:fldCharType="begin"/>
    </w:r>
    <w:r>
      <w:instrText xml:space="preserve"> PAGE   \* MERGEFORMAT </w:instrText>
    </w:r>
    <w:r>
      <w:fldChar w:fldCharType="separate"/>
    </w:r>
    <w:r w:rsidR="00AD20E5">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3C9" w:rsidRDefault="00BC03C9">
      <w:pPr>
        <w:spacing w:after="0" w:line="240" w:lineRule="auto"/>
      </w:pPr>
      <w:r>
        <w:separator/>
      </w:r>
    </w:p>
  </w:footnote>
  <w:footnote w:type="continuationSeparator" w:id="0">
    <w:p w:rsidR="00BC03C9" w:rsidRDefault="00BC0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0298CD56" wp14:editId="3B0A1843">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34AE9987"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">
              <v:shape id="Freeform: Shape 9" o:spid="_x0000_s1027" style="position:absolute;left:2819;width:78514;height:20191;visibility:visible;mso-wrap-style:square;v-text-anchor:middle" coordsize="5350933,1388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&#13;&#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&#13;&#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&#13;&#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&#13;&#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&#13;&#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&#13;&#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0A"/>
    <w:rsid w:val="0001495E"/>
    <w:rsid w:val="0001626D"/>
    <w:rsid w:val="00035454"/>
    <w:rsid w:val="0015380A"/>
    <w:rsid w:val="002E0B9C"/>
    <w:rsid w:val="002E6287"/>
    <w:rsid w:val="00303AE1"/>
    <w:rsid w:val="003949BD"/>
    <w:rsid w:val="004D61A7"/>
    <w:rsid w:val="00524B92"/>
    <w:rsid w:val="00560F76"/>
    <w:rsid w:val="00591FFE"/>
    <w:rsid w:val="006B7784"/>
    <w:rsid w:val="006F16F0"/>
    <w:rsid w:val="007520BE"/>
    <w:rsid w:val="00761CCB"/>
    <w:rsid w:val="00A448C1"/>
    <w:rsid w:val="00AA7AA0"/>
    <w:rsid w:val="00AB4981"/>
    <w:rsid w:val="00AD20E5"/>
    <w:rsid w:val="00B43495"/>
    <w:rsid w:val="00B70211"/>
    <w:rsid w:val="00BC03C9"/>
    <w:rsid w:val="00CA6B4F"/>
    <w:rsid w:val="00DA4A43"/>
    <w:rsid w:val="00DA5BEB"/>
    <w:rsid w:val="00DE395C"/>
    <w:rsid w:val="00E2411A"/>
    <w:rsid w:val="00E37225"/>
    <w:rsid w:val="00E51439"/>
    <w:rsid w:val="00EF3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310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nstantine/Library/Containers/com.microsoft.Word/Data/Library/Application%20Support/Microsoft/Office/16.0/DTS/Search/%7b83025B0D-49CD-4340-9E5F-B014FD7FA2B8%7dtf78647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0133593773C94B816D2ED28987C0C8"/>
        <w:category>
          <w:name w:val="General"/>
          <w:gallery w:val="placeholder"/>
        </w:category>
        <w:types>
          <w:type w:val="bbPlcHdr"/>
        </w:types>
        <w:behaviors>
          <w:behavior w:val="content"/>
        </w:behaviors>
        <w:guid w:val="{5C039EA2-5C36-FF4C-AB29-2566C621FFE6}"/>
      </w:docPartPr>
      <w:docPartBody>
        <w:p w:rsidR="00000000" w:rsidRDefault="00CC2994">
          <w:pPr>
            <w:pStyle w:val="6E0133593773C94B816D2ED28987C0C8"/>
          </w:pPr>
          <w:r w:rsidRPr="00AB4981">
            <w:t>In Attendance</w:t>
          </w:r>
        </w:p>
      </w:docPartBody>
    </w:docPart>
    <w:docPart>
      <w:docPartPr>
        <w:name w:val="174CA984CDAF3F4B9D3816027D115696"/>
        <w:category>
          <w:name w:val="General"/>
          <w:gallery w:val="placeholder"/>
        </w:category>
        <w:types>
          <w:type w:val="bbPlcHdr"/>
        </w:types>
        <w:behaviors>
          <w:behavior w:val="content"/>
        </w:behaviors>
        <w:guid w:val="{3D1EAB4B-56A0-BC47-9CA6-563A48B68EA3}"/>
      </w:docPartPr>
      <w:docPartBody>
        <w:p w:rsidR="00000000" w:rsidRDefault="00CC2994">
          <w:pPr>
            <w:pStyle w:val="174CA984CDAF3F4B9D3816027D115696"/>
          </w:pPr>
          <w:r w:rsidRPr="00CA6B4F">
            <w:t>Approval of Minutes</w:t>
          </w:r>
        </w:p>
      </w:docPartBody>
    </w:docPart>
    <w:docPart>
      <w:docPartPr>
        <w:name w:val="01DDA5FB91479A459FDB78F960552BBD"/>
        <w:category>
          <w:name w:val="General"/>
          <w:gallery w:val="placeholder"/>
        </w:category>
        <w:types>
          <w:type w:val="bbPlcHdr"/>
        </w:types>
        <w:behaviors>
          <w:behavior w:val="content"/>
        </w:behaviors>
        <w:guid w:val="{54826679-82AD-654A-9B0B-970D3399E779}"/>
      </w:docPartPr>
      <w:docPartBody>
        <w:p w:rsidR="00000000" w:rsidRDefault="00CC2994">
          <w:pPr>
            <w:pStyle w:val="01DDA5FB91479A459FDB78F960552BBD"/>
          </w:pPr>
          <w:r w:rsidRPr="00CA6B4F">
            <w:t>Budget</w:t>
          </w:r>
        </w:p>
      </w:docPartBody>
    </w:docPart>
    <w:docPart>
      <w:docPartPr>
        <w:name w:val="7CF752B85292674F869B87D7F34232ED"/>
        <w:category>
          <w:name w:val="General"/>
          <w:gallery w:val="placeholder"/>
        </w:category>
        <w:types>
          <w:type w:val="bbPlcHdr"/>
        </w:types>
        <w:behaviors>
          <w:behavior w:val="content"/>
        </w:behaviors>
        <w:guid w:val="{EB0E4C86-D8A9-AB46-ADAB-35B634BC3DAC}"/>
      </w:docPartPr>
      <w:docPartBody>
        <w:p w:rsidR="00000000" w:rsidRDefault="00CC2994">
          <w:pPr>
            <w:pStyle w:val="7CF752B85292674F869B87D7F34232ED"/>
          </w:pPr>
          <w:r w:rsidRPr="00CA6B4F">
            <w:t>The budget for the current school year was distributed by</w:t>
          </w:r>
          <w:r w:rsidRPr="00CA6B4F">
            <w:t xml:space="preserve"> </w:t>
          </w:r>
          <w:r w:rsidRPr="00AD20E5">
            <w:t>August Bergqvist</w:t>
          </w:r>
          <w:r w:rsidRPr="00CA6B4F">
            <w:t>, PTA Treasurer, and reviewed by the board and PTA members at the last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94"/>
    <w:rsid w:val="00CC29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360" w:after="120" w:line="264" w:lineRule="auto"/>
      <w:outlineLvl w:val="0"/>
    </w:pPr>
    <w:rPr>
      <w:rFonts w:asciiTheme="majorHAnsi" w:eastAsiaTheme="majorEastAsia" w:hAnsiTheme="majorHAnsi" w:cstheme="majorBidi"/>
      <w:color w:val="000000" w:themeColor="text1"/>
      <w:sz w:val="30"/>
      <w:szCs w:val="3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pPr>
      <w:spacing w:after="480" w:line="264" w:lineRule="auto"/>
      <w:contextualSpacing/>
    </w:pPr>
    <w:rPr>
      <w:rFonts w:asciiTheme="majorHAnsi" w:hAnsiTheme="majorHAnsi"/>
      <w:b/>
      <w:caps/>
      <w:sz w:val="52"/>
      <w:szCs w:val="20"/>
      <w:lang w:val="en-US" w:eastAsia="ja-JP"/>
    </w:rPr>
  </w:style>
  <w:style w:type="character" w:customStyle="1" w:styleId="TitleChar">
    <w:name w:val="Title Char"/>
    <w:basedOn w:val="DefaultParagraphFont"/>
    <w:link w:val="Title"/>
    <w:uiPriority w:val="6"/>
    <w:rPr>
      <w:rFonts w:asciiTheme="majorHAnsi" w:hAnsiTheme="majorHAnsi"/>
      <w:b/>
      <w:caps/>
      <w:sz w:val="52"/>
      <w:szCs w:val="20"/>
      <w:lang w:val="en-US" w:eastAsia="ja-JP"/>
    </w:rPr>
  </w:style>
  <w:style w:type="paragraph" w:customStyle="1" w:styleId="15A44515CFAE384782640D8CEEE6D0F4">
    <w:name w:val="15A44515CFAE384782640D8CEEE6D0F4"/>
  </w:style>
  <w:style w:type="paragraph" w:customStyle="1" w:styleId="0E6DBC4E2852C3448A6D95B1348549E8">
    <w:name w:val="0E6DBC4E2852C3448A6D95B1348549E8"/>
  </w:style>
  <w:style w:type="paragraph" w:customStyle="1" w:styleId="559A0C6C5D0CD34D8BB195B097BB92DE">
    <w:name w:val="559A0C6C5D0CD34D8BB195B097BB92DE"/>
  </w:style>
  <w:style w:type="paragraph" w:customStyle="1" w:styleId="1BE5504B7A98394393E0B98606CB3905">
    <w:name w:val="1BE5504B7A98394393E0B98606CB3905"/>
  </w:style>
  <w:style w:type="paragraph" w:customStyle="1" w:styleId="6E0133593773C94B816D2ED28987C0C8">
    <w:name w:val="6E0133593773C94B816D2ED28987C0C8"/>
  </w:style>
  <w:style w:type="paragraph" w:customStyle="1" w:styleId="8F7A3DF76C9841469EAC697C15AA5DF2">
    <w:name w:val="8F7A3DF76C9841469EAC697C15AA5DF2"/>
  </w:style>
  <w:style w:type="paragraph" w:customStyle="1" w:styleId="174CA984CDAF3F4B9D3816027D115696">
    <w:name w:val="174CA984CDAF3F4B9D3816027D115696"/>
  </w:style>
  <w:style w:type="paragraph" w:customStyle="1" w:styleId="CAB920B4E8DCC24FA7B4C0C8B7DFDBBB">
    <w:name w:val="CAB920B4E8DCC24FA7B4C0C8B7DFDBBB"/>
  </w:style>
  <w:style w:type="paragraph" w:customStyle="1" w:styleId="4949A025FCC2E443B3CE74603B04EDB4">
    <w:name w:val="4949A025FCC2E443B3CE74603B04EDB4"/>
  </w:style>
  <w:style w:type="paragraph" w:customStyle="1" w:styleId="C75B4B6C85C7E8498FF44F8317F4097A">
    <w:name w:val="C75B4B6C85C7E8498FF44F8317F4097A"/>
  </w:style>
  <w:style w:type="paragraph" w:customStyle="1" w:styleId="57BF90F4FD2DED4CB97948C10855AAAA">
    <w:name w:val="57BF90F4FD2DED4CB97948C10855AAAA"/>
  </w:style>
  <w:style w:type="paragraph" w:customStyle="1" w:styleId="954B5AEE61641D479348AE033F076259">
    <w:name w:val="954B5AEE61641D479348AE033F076259"/>
  </w:style>
  <w:style w:type="paragraph" w:customStyle="1" w:styleId="AB5B6674CC0D4B40B181C82808963697">
    <w:name w:val="AB5B6674CC0D4B40B181C82808963697"/>
  </w:style>
  <w:style w:type="paragraph" w:customStyle="1" w:styleId="4A22252772653144910C9F83696B7893">
    <w:name w:val="4A22252772653144910C9F83696B7893"/>
  </w:style>
  <w:style w:type="paragraph" w:customStyle="1" w:styleId="01DDA5FB91479A459FDB78F960552BBD">
    <w:name w:val="01DDA5FB91479A459FDB78F960552BBD"/>
  </w:style>
  <w:style w:type="paragraph" w:customStyle="1" w:styleId="7CF752B85292674F869B87D7F34232ED">
    <w:name w:val="7CF752B85292674F869B87D7F34232ED"/>
  </w:style>
  <w:style w:type="paragraph" w:customStyle="1" w:styleId="AFCF3ADC59852B4D91D1F6D3D9705E86">
    <w:name w:val="AFCF3ADC59852B4D91D1F6D3D9705E86"/>
  </w:style>
  <w:style w:type="paragraph" w:customStyle="1" w:styleId="0F003AF39CFC814688D946F9EA49FF1C">
    <w:name w:val="0F003AF39CFC814688D946F9EA49FF1C"/>
  </w:style>
  <w:style w:type="paragraph" w:customStyle="1" w:styleId="7FDC5F07136A874DA4A4CD9740F6C824">
    <w:name w:val="7FDC5F07136A874DA4A4CD9740F6C824"/>
  </w:style>
  <w:style w:type="paragraph" w:customStyle="1" w:styleId="C0A8F1D8E2E285409489C582C2D78A0E">
    <w:name w:val="C0A8F1D8E2E285409489C582C2D78A0E"/>
  </w:style>
  <w:style w:type="paragraph" w:styleId="ListBullet">
    <w:name w:val="List Bullet"/>
    <w:basedOn w:val="Normal"/>
    <w:uiPriority w:val="10"/>
    <w:qFormat/>
    <w:pPr>
      <w:numPr>
        <w:numId w:val="1"/>
      </w:numPr>
      <w:spacing w:before="100" w:after="100"/>
      <w:contextualSpacing/>
    </w:pPr>
    <w:rPr>
      <w:sz w:val="22"/>
      <w:szCs w:val="21"/>
      <w:lang w:val="en-US" w:eastAsia="ja-JP"/>
    </w:rPr>
  </w:style>
  <w:style w:type="paragraph" w:customStyle="1" w:styleId="9BA88B2D6136E94EB88712F87532D905">
    <w:name w:val="9BA88B2D6136E94EB88712F87532D905"/>
  </w:style>
  <w:style w:type="character" w:customStyle="1" w:styleId="Heading1Char">
    <w:name w:val="Heading 1 Char"/>
    <w:basedOn w:val="DefaultParagraphFont"/>
    <w:link w:val="Heading1"/>
    <w:uiPriority w:val="4"/>
    <w:rPr>
      <w:rFonts w:asciiTheme="majorHAnsi" w:eastAsiaTheme="majorEastAsia" w:hAnsiTheme="majorHAnsi" w:cstheme="majorBidi"/>
      <w:color w:val="000000" w:themeColor="text1"/>
      <w:sz w:val="30"/>
      <w:szCs w:val="30"/>
      <w:lang w:val="en-US" w:eastAsia="ja-JP"/>
    </w:rPr>
  </w:style>
  <w:style w:type="paragraph" w:customStyle="1" w:styleId="2EFFC5C456A94846AC7E6CC2B3F6082B">
    <w:name w:val="2EFFC5C456A94846AC7E6CC2B3F6082B"/>
  </w:style>
  <w:style w:type="paragraph" w:customStyle="1" w:styleId="35AC426A3551D640BAF3D714F51D3B9F">
    <w:name w:val="35AC426A3551D640BAF3D714F51D3B9F"/>
  </w:style>
  <w:style w:type="paragraph" w:customStyle="1" w:styleId="C8129E051513C2488C4027A42BFE1BDB">
    <w:name w:val="C8129E051513C2488C4027A42BFE1BDB"/>
  </w:style>
  <w:style w:type="paragraph" w:customStyle="1" w:styleId="2F2169D4F2D9444A974E17C0F3798215">
    <w:name w:val="2F2169D4F2D9444A974E17C0F3798215"/>
  </w:style>
  <w:style w:type="paragraph" w:customStyle="1" w:styleId="37E47DC0EAAAE74886D4E8F41DA171A4">
    <w:name w:val="37E47DC0EAAAE74886D4E8F41DA171A4"/>
  </w:style>
  <w:style w:type="paragraph" w:customStyle="1" w:styleId="8FC66930C469C2489A9F99DF16D185FD">
    <w:name w:val="8FC66930C469C2489A9F99DF16D185FD"/>
  </w:style>
  <w:style w:type="paragraph" w:customStyle="1" w:styleId="6A56DE2F78CF2242A4EFB3C4216E3DC7">
    <w:name w:val="6A56DE2F78CF2242A4EFB3C4216E3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CD860-5794-4071-AC81-C1DA91960AF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B472B24-5D78-4DEB-8725-EDF5FACF920F}">
  <ds:schemaRefs>
    <ds:schemaRef ds:uri="http://schemas.microsoft.com/sharepoint/v3/contenttype/forms"/>
  </ds:schemaRefs>
</ds:datastoreItem>
</file>

<file path=customXml/itemProps3.xml><?xml version="1.0" encoding="utf-8"?>
<ds:datastoreItem xmlns:ds="http://schemas.openxmlformats.org/officeDocument/2006/customXml" ds:itemID="{9B0720A5-A701-454D-9593-62981AB0C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1CB4E8-A3A8-F44C-86B0-427A015C4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Educational meeting minutes.dotx</Template>
  <TotalTime>0</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2020-04-17T11:52:00Z</dcterms:created>
  <dcterms:modified xsi:type="dcterms:W3CDTF">2020-04-17T12:01:00Z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